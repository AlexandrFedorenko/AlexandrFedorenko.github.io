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3042" w:rsidRDefault="00223042">
      <w:pPr>
        <w:rPr>
          <w:b/>
          <w:smallCaps/>
          <w:noProof/>
          <w:color w:val="342826"/>
          <w:sz w:val="40"/>
          <w:szCs w:val="40"/>
        </w:rPr>
      </w:pPr>
      <w:r>
        <w:rPr>
          <w:b/>
          <w:smallCaps/>
          <w:color w:val="342826"/>
          <w:sz w:val="40"/>
          <w:szCs w:val="40"/>
        </w:rPr>
        <w:t xml:space="preserve">Федоренко Александр </w:t>
      </w:r>
      <w:r w:rsidR="00EE1752">
        <w:rPr>
          <w:b/>
          <w:smallCaps/>
          <w:color w:val="342826"/>
          <w:sz w:val="40"/>
          <w:szCs w:val="40"/>
        </w:rPr>
        <w:t>Сергее</w:t>
      </w:r>
      <w:r>
        <w:rPr>
          <w:b/>
          <w:smallCaps/>
          <w:color w:val="342826"/>
          <w:sz w:val="40"/>
          <w:szCs w:val="40"/>
        </w:rPr>
        <w:t>вич</w:t>
      </w:r>
      <w:r>
        <w:rPr>
          <w:b/>
          <w:smallCaps/>
          <w:noProof/>
          <w:color w:val="342826"/>
          <w:sz w:val="40"/>
          <w:szCs w:val="40"/>
        </w:rPr>
        <w:t xml:space="preserve">          </w:t>
      </w:r>
    </w:p>
    <w:p w:rsidR="009805B7" w:rsidRDefault="00C46E84">
      <w:r>
        <w:rPr>
          <w:b/>
          <w:smallCaps/>
          <w:noProof/>
          <w:color w:val="342826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1778419" wp14:editId="0113897B">
            <wp:simplePos x="0" y="0"/>
            <wp:positionH relativeFrom="column">
              <wp:posOffset>4800600</wp:posOffset>
            </wp:positionH>
            <wp:positionV relativeFrom="paragraph">
              <wp:posOffset>97790</wp:posOffset>
            </wp:positionV>
            <wp:extent cx="1344930" cy="1457325"/>
            <wp:effectExtent l="0" t="0" r="7620" b="9525"/>
            <wp:wrapTight wrapText="bothSides">
              <wp:wrapPolygon edited="0">
                <wp:start x="0" y="0"/>
                <wp:lineTo x="0" y="21459"/>
                <wp:lineTo x="21416" y="21459"/>
                <wp:lineTo x="2141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от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042">
        <w:rPr>
          <w:b/>
          <w:smallCaps/>
          <w:noProof/>
          <w:color w:val="342826"/>
          <w:sz w:val="40"/>
          <w:szCs w:val="40"/>
        </w:rPr>
        <w:t xml:space="preserve">                                                                                     </w:t>
      </w:r>
    </w:p>
    <w:p w:rsidR="009805B7" w:rsidRDefault="009805B7"/>
    <w:p w:rsidR="009805B7" w:rsidRDefault="009805B7"/>
    <w:p w:rsidR="009805B7" w:rsidRDefault="00A5119B">
      <w:r>
        <w:rPr>
          <w:b/>
          <w:color w:val="342826"/>
        </w:rPr>
        <w:t>КОНТАКТЫ</w:t>
      </w:r>
      <w:r w:rsidR="00223042">
        <w:rPr>
          <w:b/>
          <w:color w:val="342826"/>
        </w:rPr>
        <w:t xml:space="preserve">                                                                                       </w:t>
      </w:r>
    </w:p>
    <w:p w:rsidR="009805B7" w:rsidRDefault="009805B7"/>
    <w:p w:rsidR="009805B7" w:rsidRDefault="00A5119B">
      <w:r>
        <w:t>Телефон:</w:t>
      </w:r>
      <w:r w:rsidR="00223042">
        <w:t xml:space="preserve"> +380(95) 138 </w:t>
      </w:r>
      <w:r w:rsidR="00EE1752">
        <w:t xml:space="preserve">- </w:t>
      </w:r>
      <w:r w:rsidR="00223042">
        <w:t>69 - 27</w:t>
      </w:r>
      <w:r>
        <w:t xml:space="preserve"> </w:t>
      </w:r>
    </w:p>
    <w:p w:rsidR="009805B7" w:rsidRDefault="00A5119B">
      <w:r>
        <w:t>E-mail:</w:t>
      </w:r>
      <w:r w:rsidR="00223042" w:rsidRPr="00223042">
        <w:rPr>
          <w:color w:val="666666"/>
          <w:shd w:val="clear" w:color="auto" w:fill="FFFFFF"/>
        </w:rPr>
        <w:t xml:space="preserve"> </w:t>
      </w:r>
      <w:r w:rsidR="00223042" w:rsidRPr="00223042">
        <w:rPr>
          <w:color w:val="auto"/>
          <w:shd w:val="clear" w:color="auto" w:fill="FFFFFF"/>
        </w:rPr>
        <w:t>alexandrfedorenkoooo@gmail.com</w:t>
      </w:r>
    </w:p>
    <w:p w:rsidR="009805B7" w:rsidRDefault="00A5119B">
      <w:r>
        <w:t>Город проживания:</w:t>
      </w:r>
      <w:r w:rsidR="00223042">
        <w:t xml:space="preserve"> Сумы</w:t>
      </w:r>
    </w:p>
    <w:p w:rsidR="009805B7" w:rsidRDefault="00647E82">
      <w:r>
        <w:t>Сайт:</w:t>
      </w:r>
      <w:r w:rsidR="00B64F87" w:rsidRPr="00B64F87">
        <w:t xml:space="preserve"> </w:t>
      </w:r>
      <w:r w:rsidR="00B64F87" w:rsidRPr="00B64F87">
        <w:rPr>
          <w:color w:val="auto"/>
          <w:lang w:val="en-US"/>
        </w:rPr>
        <w:t>h</w:t>
      </w:r>
      <w:r w:rsidR="00B64F87" w:rsidRPr="00B64F87">
        <w:rPr>
          <w:rFonts w:ascii="Roboto" w:hAnsi="Roboto"/>
          <w:color w:val="auto"/>
          <w:shd w:val="clear" w:color="auto" w:fill="FFFFFF"/>
        </w:rPr>
        <w:t>ttp://AlexandrFedorenko.github.io</w:t>
      </w:r>
    </w:p>
    <w:p w:rsidR="009805B7" w:rsidRDefault="009805B7"/>
    <w:p w:rsidR="009805B7" w:rsidRDefault="009805B7"/>
    <w:tbl>
      <w:tblPr>
        <w:tblStyle w:val="TableNormal"/>
        <w:tblW w:w="1011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355"/>
        <w:gridCol w:w="7755"/>
      </w:tblGrid>
      <w:tr w:rsidR="009805B7" w:rsidTr="00C13FB7">
        <w:trPr>
          <w:trHeight w:val="1272"/>
        </w:trPr>
        <w:tc>
          <w:tcPr>
            <w:tcW w:w="2355" w:type="dxa"/>
          </w:tcPr>
          <w:p w:rsidR="009805B7" w:rsidRDefault="00A5119B">
            <w:pPr>
              <w:pStyle w:val="1"/>
              <w:keepNext w:val="0"/>
              <w:widowControl w:val="0"/>
              <w:spacing w:before="100" w:after="100"/>
              <w:ind w:left="0" w:firstLine="0"/>
            </w:pPr>
            <w:r>
              <w:rPr>
                <w:color w:val="342826"/>
              </w:rPr>
              <w:t>ЛИЧНАЯ ИНФОРМАЦИЯ</w:t>
            </w:r>
          </w:p>
        </w:tc>
        <w:tc>
          <w:tcPr>
            <w:tcW w:w="7755" w:type="dxa"/>
          </w:tcPr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 xml:space="preserve">Дата рождения: </w:t>
            </w:r>
            <w:r w:rsidR="00223042">
              <w:t xml:space="preserve">25 Августа 1990 </w:t>
            </w:r>
            <w:r>
              <w:t>года.</w:t>
            </w:r>
          </w:p>
          <w:p w:rsidR="009805B7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 xml:space="preserve">Семейное </w:t>
            </w:r>
            <w:r w:rsidR="008E766B">
              <w:t>положение: Женат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 w:rsidR="00223042">
              <w:rPr>
                <w:sz w:val="24"/>
                <w:szCs w:val="24"/>
                <w:vertAlign w:val="subscript"/>
              </w:rPr>
              <w:t xml:space="preserve">                                               </w:t>
            </w:r>
            <w:r>
              <w:rPr>
                <w:sz w:val="24"/>
                <w:szCs w:val="24"/>
                <w:vertAlign w:val="subscript"/>
              </w:rPr>
              <w:t xml:space="preserve">                                 </w:t>
            </w:r>
            <w:r w:rsidR="0054157F">
              <w:rPr>
                <w:sz w:val="24"/>
                <w:szCs w:val="24"/>
                <w:vertAlign w:val="subscript"/>
              </w:rPr>
              <w:t xml:space="preserve">              </w:t>
            </w:r>
            <w:r w:rsidR="00223042">
              <w:rPr>
                <w:sz w:val="24"/>
                <w:szCs w:val="24"/>
                <w:vertAlign w:val="subscript"/>
              </w:rPr>
              <w:t xml:space="preserve">         </w:t>
            </w:r>
          </w:p>
          <w:p w:rsidR="009805B7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9805B7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</w:tc>
      </w:tr>
      <w:tr w:rsidR="009805B7" w:rsidRPr="00B64F87" w:rsidTr="0054157F">
        <w:tc>
          <w:tcPr>
            <w:tcW w:w="2355" w:type="dxa"/>
          </w:tcPr>
          <w:p w:rsidR="009805B7" w:rsidRDefault="00A5119B" w:rsidP="0054157F">
            <w:pPr>
              <w:pStyle w:val="1"/>
              <w:keepNext w:val="0"/>
              <w:widowControl w:val="0"/>
              <w:spacing w:before="100" w:after="100"/>
              <w:ind w:left="0" w:firstLine="0"/>
              <w:rPr>
                <w:color w:val="342826"/>
              </w:rPr>
            </w:pPr>
            <w:r>
              <w:rPr>
                <w:color w:val="342826"/>
              </w:rPr>
              <w:t>ЗНАНИЯ И НАВЫКИ</w:t>
            </w:r>
          </w:p>
        </w:tc>
        <w:tc>
          <w:tcPr>
            <w:tcW w:w="7755" w:type="dxa"/>
          </w:tcPr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 xml:space="preserve">Языки </w:t>
            </w:r>
            <w:r w:rsidR="008E766B">
              <w:t>программирования</w:t>
            </w:r>
            <w:r>
              <w:t>:</w:t>
            </w:r>
          </w:p>
          <w:p w:rsidR="009805B7" w:rsidRDefault="008E766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HTML</w:t>
            </w:r>
            <w:r w:rsidRPr="008E766B">
              <w:t>5,</w:t>
            </w:r>
            <w:r>
              <w:rPr>
                <w:lang w:val="en-US"/>
              </w:rPr>
              <w:t>CSS</w:t>
            </w:r>
            <w:r w:rsidRPr="008E766B">
              <w:t>3 (</w:t>
            </w:r>
            <w:r>
              <w:t>Кроссбраузерность, валидность, адаптивность, повышаю уровень знаний</w:t>
            </w:r>
            <w:r w:rsidRPr="008E766B">
              <w:t>)</w:t>
            </w:r>
            <w:r w:rsidR="00647E82">
              <w:t>;</w:t>
            </w:r>
          </w:p>
          <w:p w:rsidR="007828C4" w:rsidRDefault="007828C4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Sass</w:t>
            </w:r>
            <w:r w:rsidRPr="007828C4">
              <w:t xml:space="preserve">, </w:t>
            </w:r>
            <w:r>
              <w:rPr>
                <w:lang w:val="en-US"/>
              </w:rPr>
              <w:t>Less</w:t>
            </w:r>
            <w:r w:rsidR="00B64F87">
              <w:t>,</w:t>
            </w:r>
            <w:r w:rsidR="00B64F87" w:rsidRPr="00B64F87">
              <w:t xml:space="preserve"> </w:t>
            </w:r>
            <w:r w:rsidR="00B64F87">
              <w:t>Jade</w:t>
            </w:r>
            <w:r w:rsidRPr="007828C4">
              <w:t xml:space="preserve"> (</w:t>
            </w:r>
            <w:r>
              <w:t>повышаю уровень владения</w:t>
            </w:r>
            <w:r w:rsidRPr="007828C4">
              <w:t>)</w:t>
            </w:r>
            <w:r w:rsidR="00647E82">
              <w:t>;</w:t>
            </w:r>
          </w:p>
          <w:p w:rsidR="00B64F87" w:rsidRDefault="008E766B" w:rsidP="00B64F87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B64F87">
              <w:rPr>
                <w:lang w:val="en-US"/>
              </w:rPr>
              <w:t>Javascript</w:t>
            </w:r>
            <w:r w:rsidRPr="008E766B">
              <w:t xml:space="preserve"> (</w:t>
            </w:r>
            <w:r>
              <w:t>основы и ООП, повышаю уровень знаний</w:t>
            </w:r>
            <w:r w:rsidRPr="008E766B">
              <w:t>)</w:t>
            </w:r>
            <w:r w:rsidR="00647E82">
              <w:t>;</w:t>
            </w:r>
          </w:p>
          <w:p w:rsidR="009805B7" w:rsidRDefault="008E766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PHP</w:t>
            </w:r>
            <w:r w:rsidR="00B64F87">
              <w:t>(основы</w:t>
            </w:r>
            <w:r>
              <w:t>)</w:t>
            </w:r>
            <w:r w:rsidR="00647E82">
              <w:t>;</w:t>
            </w:r>
          </w:p>
          <w:p w:rsidR="00647E82" w:rsidRDefault="00647E82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lang w:val="en-US"/>
              </w:rPr>
              <w:t>WordPress</w:t>
            </w:r>
            <w:r w:rsidRPr="00B64F87">
              <w:t xml:space="preserve"> (</w:t>
            </w:r>
            <w:r>
              <w:t>начальный уровень</w:t>
            </w:r>
            <w:r w:rsidRPr="00B64F87">
              <w:t>)</w:t>
            </w:r>
            <w:r>
              <w:t>;</w:t>
            </w:r>
          </w:p>
          <w:p w:rsidR="008E766B" w:rsidRDefault="008E766B" w:rsidP="00E027E7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8E766B">
              <w:rPr>
                <w:lang w:val="en-US"/>
              </w:rPr>
              <w:t>Java</w:t>
            </w:r>
            <w:r w:rsidRPr="00B64F87">
              <w:t xml:space="preserve"> (</w:t>
            </w:r>
            <w:r w:rsidR="007828C4">
              <w:t>основы</w:t>
            </w:r>
            <w:r w:rsidRPr="00B64F87">
              <w:t>)</w:t>
            </w:r>
            <w:r w:rsidR="00647E82">
              <w:t>;</w:t>
            </w:r>
          </w:p>
          <w:p w:rsidR="009805B7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 xml:space="preserve">Опыт работы с </w:t>
            </w:r>
            <w:r w:rsidR="008E766B">
              <w:t>Фреймворками</w:t>
            </w:r>
            <w:r>
              <w:t>:</w:t>
            </w:r>
          </w:p>
          <w:p w:rsidR="009805B7" w:rsidRPr="00B64F87" w:rsidRDefault="008E766B" w:rsidP="00D67BC8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 w:rsidRPr="008E766B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Bootstrap</w:t>
            </w:r>
            <w:r w:rsidR="00B64F87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3</w:t>
            </w:r>
            <w:r w:rsidR="00647E82"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:rsidR="00B64F87" w:rsidRPr="00B64F87" w:rsidRDefault="00B64F87" w:rsidP="00D67BC8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Pure;</w:t>
            </w:r>
          </w:p>
          <w:p w:rsidR="00B64F87" w:rsidRPr="00B64F87" w:rsidRDefault="00B64F87" w:rsidP="00D67BC8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ind w:hanging="360"/>
            </w:pPr>
            <w:r>
              <w:rPr>
                <w:rFonts w:ascii="PTSansNarrowBold" w:hAnsi="PTSansNarrowBol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JQ (UI)</w:t>
            </w:r>
          </w:p>
          <w:p w:rsidR="00B64F87" w:rsidRDefault="00B64F87" w:rsidP="00B64F87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ind w:left="360"/>
            </w:pPr>
          </w:p>
          <w:p w:rsidR="009805B7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 xml:space="preserve">Другое </w:t>
            </w:r>
            <w:r w:rsidR="00D009D1">
              <w:t>:</w:t>
            </w:r>
          </w:p>
          <w:p w:rsidR="0070229C" w:rsidRPr="0070229C" w:rsidRDefault="0070229C" w:rsidP="00E008CE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>
              <w:t xml:space="preserve">ОС: </w:t>
            </w:r>
            <w:r w:rsidRPr="0070229C">
              <w:rPr>
                <w:lang w:val="en-US"/>
              </w:rPr>
              <w:t>Windows xp\7\10</w:t>
            </w:r>
            <w:r w:rsidR="00647E82">
              <w:t>;</w:t>
            </w:r>
          </w:p>
          <w:p w:rsidR="0070229C" w:rsidRDefault="0070229C" w:rsidP="00E008CE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 w:rsidRPr="0070229C">
              <w:rPr>
                <w:lang w:val="en-US"/>
              </w:rPr>
              <w:t>Git</w:t>
            </w:r>
            <w:r w:rsidR="00647E82">
              <w:t>;</w:t>
            </w:r>
          </w:p>
          <w:p w:rsidR="00B64F87" w:rsidRPr="00B64F87" w:rsidRDefault="00B64F87" w:rsidP="00E008CE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>
              <w:rPr>
                <w:lang w:val="en-US"/>
              </w:rPr>
              <w:t>Gulp</w:t>
            </w:r>
          </w:p>
          <w:p w:rsidR="00B64F87" w:rsidRPr="00C13FB7" w:rsidRDefault="00B64F87" w:rsidP="00E008CE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>
              <w:rPr>
                <w:lang w:val="en-US"/>
              </w:rPr>
              <w:t>Bower</w:t>
            </w:r>
          </w:p>
          <w:p w:rsidR="0070229C" w:rsidRDefault="0070229C" w:rsidP="009600A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 w:rsidRPr="0070229C">
              <w:rPr>
                <w:lang w:val="en-US"/>
              </w:rPr>
              <w:t>Adobe</w:t>
            </w:r>
            <w:r w:rsidRPr="0070229C">
              <w:t xml:space="preserve"> </w:t>
            </w:r>
            <w:r w:rsidRPr="0070229C">
              <w:rPr>
                <w:lang w:val="en-US"/>
              </w:rPr>
              <w:t>Illustrator</w:t>
            </w:r>
            <w:r w:rsidRPr="0070229C">
              <w:t>,</w:t>
            </w:r>
            <w:r>
              <w:t xml:space="preserve"> </w:t>
            </w:r>
            <w:r w:rsidR="00B64F87">
              <w:rPr>
                <w:lang w:val="en-US"/>
              </w:rPr>
              <w:t>Photoshop</w:t>
            </w:r>
          </w:p>
          <w:p w:rsidR="0070229C" w:rsidRPr="0070229C" w:rsidRDefault="0070229C" w:rsidP="009600A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</w:pPr>
            <w:r>
              <w:rPr>
                <w:lang w:val="en-US"/>
              </w:rPr>
              <w:t>Open Server</w:t>
            </w:r>
            <w:r w:rsidR="00647E82">
              <w:t>;</w:t>
            </w:r>
          </w:p>
          <w:p w:rsidR="0070229C" w:rsidRPr="0070229C" w:rsidRDefault="0070229C" w:rsidP="009600A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  <w:r>
              <w:rPr>
                <w:lang w:val="en-US"/>
              </w:rPr>
              <w:t>NotePad++, Sublime text, WebStorm, PHPstorm,</w:t>
            </w:r>
            <w:r w:rsidR="007828C4" w:rsidRPr="007828C4">
              <w:rPr>
                <w:lang w:val="en-US"/>
              </w:rPr>
              <w:t xml:space="preserve"> </w:t>
            </w:r>
            <w:r w:rsidR="00C13FB7">
              <w:rPr>
                <w:lang w:val="en-US"/>
              </w:rPr>
              <w:t>Brackets,</w:t>
            </w:r>
            <w:r>
              <w:rPr>
                <w:lang w:val="en-US"/>
              </w:rPr>
              <w:t xml:space="preserve"> IDEA, Eclipce</w:t>
            </w:r>
            <w:r w:rsidR="00647E82" w:rsidRPr="00647E82">
              <w:rPr>
                <w:lang w:val="en-US"/>
              </w:rPr>
              <w:t>;</w:t>
            </w:r>
          </w:p>
          <w:p w:rsidR="0070229C" w:rsidRPr="0070229C" w:rsidRDefault="0070229C" w:rsidP="009600AB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  <w:r>
              <w:rPr>
                <w:lang w:val="en-US"/>
              </w:rPr>
              <w:t xml:space="preserve">Google Chrome, </w:t>
            </w:r>
            <w:r w:rsidR="00647E82">
              <w:rPr>
                <w:lang w:val="en-US"/>
              </w:rPr>
              <w:t xml:space="preserve">Mozilla Firefox, Opera, Safari </w:t>
            </w:r>
            <w:r w:rsidR="00647E82" w:rsidRPr="00647E82">
              <w:rPr>
                <w:lang w:val="en-US"/>
              </w:rPr>
              <w:t>;</w:t>
            </w:r>
          </w:p>
          <w:p w:rsidR="009805B7" w:rsidRPr="0070229C" w:rsidRDefault="009805B7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lang w:val="en-US"/>
              </w:rPr>
            </w:pPr>
          </w:p>
        </w:tc>
      </w:tr>
      <w:tr w:rsidR="009805B7" w:rsidRPr="00B64F87" w:rsidTr="0054157F">
        <w:tc>
          <w:tcPr>
            <w:tcW w:w="2355" w:type="dxa"/>
          </w:tcPr>
          <w:p w:rsidR="009805B7" w:rsidRPr="0054157F" w:rsidRDefault="00A5119B">
            <w:pPr>
              <w:pStyle w:val="1"/>
              <w:keepNext w:val="0"/>
              <w:widowControl w:val="0"/>
              <w:ind w:left="0" w:firstLine="0"/>
              <w:rPr>
                <w:color w:val="342826"/>
                <w:lang w:val="en-US"/>
              </w:rPr>
            </w:pPr>
            <w:r>
              <w:rPr>
                <w:color w:val="342826"/>
              </w:rPr>
              <w:t>ПРИМЕРЫ РАБОТ</w:t>
            </w:r>
            <w:r w:rsidR="0054157F">
              <w:rPr>
                <w:color w:val="342826"/>
                <w:lang w:val="en-US"/>
              </w:rPr>
              <w:t>*</w:t>
            </w:r>
          </w:p>
          <w:p w:rsidR="0054157F" w:rsidRDefault="0054157F" w:rsidP="0054157F">
            <w:pPr>
              <w:rPr>
                <w:lang w:val="en-US"/>
              </w:rPr>
            </w:pPr>
          </w:p>
          <w:p w:rsidR="00B64F87" w:rsidRPr="00B64F87" w:rsidRDefault="00B64F87" w:rsidP="0054157F">
            <w:pPr>
              <w:rPr>
                <w:b/>
                <w:lang w:val="en-US"/>
              </w:rPr>
            </w:pPr>
            <w:r w:rsidRPr="00B64F87">
              <w:rPr>
                <w:b/>
                <w:color w:val="342826"/>
              </w:rPr>
              <w:t>ОПЫТ РАБОТЫ</w:t>
            </w:r>
            <w:r>
              <w:rPr>
                <w:b/>
                <w:color w:val="342826"/>
              </w:rPr>
              <w:t xml:space="preserve">      </w:t>
            </w:r>
            <w:r>
              <w:rPr>
                <w:b/>
                <w:color w:val="342826"/>
                <w:lang w:val="en-US"/>
              </w:rPr>
              <w:t xml:space="preserve">             </w:t>
            </w:r>
            <w:r>
              <w:rPr>
                <w:b/>
                <w:color w:val="342826"/>
              </w:rPr>
              <w:t xml:space="preserve">           </w:t>
            </w:r>
          </w:p>
        </w:tc>
        <w:tc>
          <w:tcPr>
            <w:tcW w:w="7755" w:type="dxa"/>
          </w:tcPr>
          <w:p w:rsidR="009805B7" w:rsidRDefault="00A5119B" w:rsidP="00EE1752">
            <w:r w:rsidRPr="009F3BE3">
              <w:rPr>
                <w:lang w:val="en-US"/>
              </w:rPr>
              <w:t xml:space="preserve"> </w:t>
            </w:r>
            <w:hyperlink r:id="rId8" w:history="1">
              <w:r w:rsidR="00B64F87" w:rsidRPr="007A3260">
                <w:rPr>
                  <w:rStyle w:val="a9"/>
                </w:rPr>
                <w:t>https://github.com/AlexandrFedorenko</w:t>
              </w:r>
            </w:hyperlink>
          </w:p>
          <w:p w:rsidR="00B64F87" w:rsidRDefault="00B64F87" w:rsidP="00EE1752"/>
          <w:p w:rsidR="00B64F87" w:rsidRDefault="00B64F87" w:rsidP="00EE1752">
            <w:pPr>
              <w:rPr>
                <w:lang w:val="en-US"/>
              </w:rPr>
            </w:pPr>
            <w:r>
              <w:rPr>
                <w:lang w:val="en-US"/>
              </w:rPr>
              <w:t xml:space="preserve">Shulex – Frontend Developer(3 </w:t>
            </w:r>
            <w:r>
              <w:t>мес</w:t>
            </w:r>
            <w:r>
              <w:rPr>
                <w:lang w:val="en-US"/>
              </w:rPr>
              <w:t>);</w:t>
            </w:r>
            <w:bookmarkStart w:id="0" w:name="_GoBack"/>
            <w:bookmarkEnd w:id="0"/>
          </w:p>
          <w:p w:rsidR="00B64F87" w:rsidRDefault="00B64F87" w:rsidP="00EE1752">
            <w:pPr>
              <w:rPr>
                <w:lang w:val="en-US"/>
              </w:rPr>
            </w:pPr>
          </w:p>
          <w:p w:rsidR="00B64F87" w:rsidRDefault="00B64F87" w:rsidP="00EE1752">
            <w:pPr>
              <w:rPr>
                <w:lang w:val="en-US"/>
              </w:rPr>
            </w:pPr>
            <w:r>
              <w:rPr>
                <w:lang w:val="en-US"/>
              </w:rPr>
              <w:t xml:space="preserve">ArtRaptors - </w:t>
            </w:r>
            <w:r>
              <w:rPr>
                <w:lang w:val="en-US"/>
              </w:rPr>
              <w:t>Frontend Developer(3</w:t>
            </w:r>
            <w:r>
              <w:rPr>
                <w:lang w:val="en-US"/>
              </w:rPr>
              <w:t xml:space="preserve"> </w:t>
            </w:r>
            <w:r>
              <w:t>мес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B64F87" w:rsidRDefault="00B64F87" w:rsidP="00EE1752">
            <w:pPr>
              <w:rPr>
                <w:lang w:val="en-US"/>
              </w:rPr>
            </w:pPr>
          </w:p>
          <w:p w:rsidR="00B64F87" w:rsidRDefault="00B64F87" w:rsidP="00B64F87">
            <w:pPr>
              <w:rPr>
                <w:lang w:val="en-US"/>
              </w:rPr>
            </w:pPr>
            <w:r>
              <w:rPr>
                <w:lang w:val="en-US"/>
              </w:rPr>
              <w:t xml:space="preserve">Jedi Studio - </w:t>
            </w:r>
            <w:r>
              <w:rPr>
                <w:lang w:val="en-US"/>
              </w:rPr>
              <w:t>Frontend Developer</w:t>
            </w:r>
          </w:p>
          <w:p w:rsidR="00B64F87" w:rsidRPr="00B64F87" w:rsidRDefault="00B64F87" w:rsidP="00EE1752">
            <w:pPr>
              <w:rPr>
                <w:lang w:val="en-US"/>
              </w:rPr>
            </w:pPr>
          </w:p>
        </w:tc>
      </w:tr>
      <w:tr w:rsidR="009805B7" w:rsidRPr="00B64F87" w:rsidTr="0054157F">
        <w:tc>
          <w:tcPr>
            <w:tcW w:w="2355" w:type="dxa"/>
          </w:tcPr>
          <w:p w:rsidR="0054157F" w:rsidRPr="00EE1752" w:rsidRDefault="0054157F" w:rsidP="0054157F">
            <w:pPr>
              <w:rPr>
                <w:lang w:val="en-US"/>
              </w:rPr>
            </w:pPr>
          </w:p>
        </w:tc>
        <w:tc>
          <w:tcPr>
            <w:tcW w:w="7755" w:type="dxa"/>
          </w:tcPr>
          <w:p w:rsidR="009805B7" w:rsidRPr="00EE1752" w:rsidRDefault="009805B7">
            <w:pPr>
              <w:widowControl w:val="0"/>
              <w:rPr>
                <w:lang w:val="en-US"/>
              </w:rPr>
            </w:pPr>
          </w:p>
        </w:tc>
      </w:tr>
      <w:tr w:rsidR="009805B7" w:rsidTr="0054157F">
        <w:tc>
          <w:tcPr>
            <w:tcW w:w="2355" w:type="dxa"/>
          </w:tcPr>
          <w:p w:rsidR="009805B7" w:rsidRDefault="00A5119B" w:rsidP="0054157F">
            <w:pPr>
              <w:pStyle w:val="1"/>
              <w:keepNext w:val="0"/>
              <w:widowControl w:val="0"/>
              <w:ind w:left="0" w:firstLine="0"/>
              <w:rPr>
                <w:color w:val="342826"/>
              </w:rPr>
            </w:pPr>
            <w:r>
              <w:rPr>
                <w:color w:val="342826"/>
              </w:rPr>
              <w:t>ОБРАЗОВАНИЕ</w:t>
            </w:r>
          </w:p>
        </w:tc>
        <w:tc>
          <w:tcPr>
            <w:tcW w:w="7755" w:type="dxa"/>
          </w:tcPr>
          <w:p w:rsidR="009805B7" w:rsidRPr="00515D3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rPr>
                <w:b/>
              </w:rPr>
              <w:t>Квалификация (специалист), специальность</w:t>
            </w:r>
            <w:r w:rsidR="00515D37">
              <w:rPr>
                <w:b/>
              </w:rPr>
              <w:t>:</w:t>
            </w:r>
            <w:r w:rsidR="00515D37" w:rsidRPr="00515D37">
              <w:rPr>
                <w:b/>
              </w:rPr>
              <w:t>”</w:t>
            </w:r>
            <w:r w:rsidR="00515D37" w:rsidRPr="00967BE4">
              <w:rPr>
                <w:sz w:val="24"/>
                <w:szCs w:val="24"/>
              </w:rPr>
              <w:t xml:space="preserve"> </w:t>
            </w:r>
            <w:r w:rsidR="00515D37" w:rsidRPr="00515D37">
              <w:t>Правоведение</w:t>
            </w:r>
            <w:r w:rsidR="00515D37" w:rsidRPr="00515D37">
              <w:rPr>
                <w:b/>
              </w:rPr>
              <w:t>”</w:t>
            </w:r>
          </w:p>
          <w:p w:rsidR="00515D37" w:rsidRDefault="00515D37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>Право, СНАУ, Сумы</w:t>
            </w: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 xml:space="preserve">Форма обучения </w:t>
            </w:r>
            <w:r w:rsidR="00515D37">
              <w:t>(</w:t>
            </w:r>
            <w:r>
              <w:t>заочная)</w:t>
            </w: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 xml:space="preserve">Период </w:t>
            </w:r>
            <w:r w:rsidR="00515D37">
              <w:t>обучения (</w:t>
            </w:r>
            <w:r>
              <w:t xml:space="preserve">с </w:t>
            </w:r>
            <w:r w:rsidR="00515D37">
              <w:t>2010</w:t>
            </w:r>
            <w:r>
              <w:t xml:space="preserve"> г. по </w:t>
            </w:r>
            <w:r w:rsidR="00515D37">
              <w:t xml:space="preserve">2012 </w:t>
            </w:r>
            <w:r>
              <w:t>г.)</w:t>
            </w:r>
          </w:p>
          <w:p w:rsidR="00515D37" w:rsidRDefault="00515D37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</w:p>
          <w:p w:rsidR="009805B7" w:rsidRDefault="00515D37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rPr>
                <w:b/>
              </w:rPr>
              <w:t>Квалификация (специалист), специальность:</w:t>
            </w:r>
            <w:r w:rsidRPr="00515D37">
              <w:rPr>
                <w:b/>
              </w:rPr>
              <w:t>”</w:t>
            </w:r>
            <w:r w:rsidRPr="00967BE4">
              <w:rPr>
                <w:sz w:val="24"/>
                <w:szCs w:val="24"/>
              </w:rPr>
              <w:t xml:space="preserve"> </w:t>
            </w:r>
            <w:r>
              <w:t>Обработка на станках с ЧПК”</w:t>
            </w:r>
          </w:p>
          <w:p w:rsidR="00515D37" w:rsidRDefault="00515D37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lastRenderedPageBreak/>
              <w:t>Машиностроительный колледж</w:t>
            </w:r>
            <w:r w:rsidR="00EE1752">
              <w:t xml:space="preserve"> </w:t>
            </w:r>
            <w:r>
              <w:t xml:space="preserve">(СумДУ), Сумы </w:t>
            </w:r>
          </w:p>
          <w:p w:rsidR="009805B7" w:rsidRDefault="00A5119B">
            <w:pPr>
              <w:widowControl w:val="0"/>
              <w:tabs>
                <w:tab w:val="left" w:pos="360"/>
                <w:tab w:val="left" w:pos="720"/>
                <w:tab w:val="left" w:pos="1080"/>
                <w:tab w:val="right" w:pos="7200"/>
              </w:tabs>
            </w:pPr>
            <w:r>
              <w:t xml:space="preserve">Период </w:t>
            </w:r>
            <w:r w:rsidR="00515D37">
              <w:t>обучения (</w:t>
            </w:r>
            <w:r>
              <w:t xml:space="preserve">с </w:t>
            </w:r>
            <w:r w:rsidR="00515D37">
              <w:t>2005</w:t>
            </w:r>
            <w:r>
              <w:t xml:space="preserve"> г. по </w:t>
            </w:r>
            <w:r w:rsidR="00515D37">
              <w:t>2009</w:t>
            </w:r>
            <w:r>
              <w:t xml:space="preserve"> г.)</w:t>
            </w:r>
          </w:p>
          <w:p w:rsidR="009805B7" w:rsidRDefault="009805B7">
            <w:pPr>
              <w:widowControl w:val="0"/>
            </w:pPr>
          </w:p>
        </w:tc>
      </w:tr>
      <w:tr w:rsidR="009805B7" w:rsidTr="0054157F">
        <w:tc>
          <w:tcPr>
            <w:tcW w:w="2355" w:type="dxa"/>
          </w:tcPr>
          <w:p w:rsidR="009805B7" w:rsidRDefault="00A5119B">
            <w:pPr>
              <w:tabs>
                <w:tab w:val="left" w:pos="1125"/>
              </w:tabs>
            </w:pPr>
            <w:r>
              <w:rPr>
                <w:b/>
                <w:smallCaps/>
                <w:color w:val="342826"/>
              </w:rPr>
              <w:lastRenderedPageBreak/>
              <w:t>ДОПОЛНИТЕЛЬНОЕ ОБРАЗОВАНИЕ</w:t>
            </w:r>
          </w:p>
          <w:p w:rsidR="009805B7" w:rsidRDefault="009805B7">
            <w:pPr>
              <w:tabs>
                <w:tab w:val="left" w:pos="1125"/>
              </w:tabs>
            </w:pPr>
          </w:p>
        </w:tc>
        <w:tc>
          <w:tcPr>
            <w:tcW w:w="7755" w:type="dxa"/>
          </w:tcPr>
          <w:p w:rsidR="00515D37" w:rsidRPr="00D009D1" w:rsidRDefault="00515D37">
            <w:pPr>
              <w:widowControl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Java</w:t>
            </w:r>
            <w:r w:rsidRPr="00D009D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programming</w:t>
            </w:r>
            <w:r w:rsidRPr="00D009D1">
              <w:rPr>
                <w:b/>
                <w:lang w:val="en-US"/>
              </w:rPr>
              <w:t xml:space="preserve"> (</w:t>
            </w:r>
            <w:r>
              <w:rPr>
                <w:b/>
                <w:lang w:val="en-US"/>
              </w:rPr>
              <w:t>universal</w:t>
            </w:r>
            <w:r w:rsidRPr="00D009D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level</w:t>
            </w:r>
            <w:r w:rsidRPr="00D009D1">
              <w:rPr>
                <w:b/>
                <w:lang w:val="en-US"/>
              </w:rPr>
              <w:t>)</w:t>
            </w:r>
          </w:p>
          <w:p w:rsidR="009805B7" w:rsidRPr="00D009D1" w:rsidRDefault="00515D37">
            <w:pPr>
              <w:widowControl w:val="0"/>
              <w:rPr>
                <w:lang w:val="en-US"/>
              </w:rPr>
            </w:pPr>
            <w:r w:rsidRPr="00D009D1">
              <w:rPr>
                <w:b/>
                <w:lang w:val="en-US"/>
              </w:rPr>
              <w:t>EasyIT</w:t>
            </w:r>
          </w:p>
          <w:p w:rsidR="009805B7" w:rsidRPr="00D009D1" w:rsidRDefault="00A5119B">
            <w:pPr>
              <w:widowControl w:val="0"/>
              <w:rPr>
                <w:lang w:val="en-US"/>
              </w:rPr>
            </w:pPr>
            <w:r>
              <w:t>Период</w:t>
            </w:r>
            <w:r w:rsidRPr="00D009D1">
              <w:rPr>
                <w:lang w:val="en-US"/>
              </w:rPr>
              <w:t xml:space="preserve"> </w:t>
            </w:r>
            <w:r>
              <w:t>обучения</w:t>
            </w:r>
            <w:r w:rsidRPr="00D009D1">
              <w:rPr>
                <w:lang w:val="en-US"/>
              </w:rPr>
              <w:t xml:space="preserve"> (</w:t>
            </w:r>
            <w:r w:rsidR="009F3BE3">
              <w:t>Ноябрь</w:t>
            </w:r>
            <w:r w:rsidR="009F3BE3" w:rsidRPr="00D009D1">
              <w:rPr>
                <w:lang w:val="en-US"/>
              </w:rPr>
              <w:t>-</w:t>
            </w:r>
            <w:r w:rsidR="009F3BE3">
              <w:t>Декабрь</w:t>
            </w:r>
            <w:r w:rsidR="009F3BE3" w:rsidRPr="00D009D1">
              <w:rPr>
                <w:lang w:val="en-US"/>
              </w:rPr>
              <w:t xml:space="preserve"> 2015 </w:t>
            </w:r>
            <w:r w:rsidR="009F3BE3">
              <w:t>г</w:t>
            </w:r>
            <w:r w:rsidR="009F3BE3" w:rsidRPr="00D009D1">
              <w:rPr>
                <w:lang w:val="en-US"/>
              </w:rPr>
              <w:t>.)</w:t>
            </w:r>
          </w:p>
          <w:p w:rsidR="009805B7" w:rsidRDefault="009F3BE3">
            <w:pPr>
              <w:widowControl w:val="0"/>
            </w:pPr>
            <w:r>
              <w:t>Форма обучения (offline)</w:t>
            </w:r>
            <w:r w:rsidR="00A5119B">
              <w:t xml:space="preserve">, </w:t>
            </w:r>
            <w:r>
              <w:t>72 часа.</w:t>
            </w:r>
          </w:p>
          <w:p w:rsidR="009805B7" w:rsidRDefault="009805B7">
            <w:pPr>
              <w:widowControl w:val="0"/>
            </w:pPr>
          </w:p>
        </w:tc>
      </w:tr>
      <w:tr w:rsidR="009805B7" w:rsidTr="0054157F">
        <w:tc>
          <w:tcPr>
            <w:tcW w:w="2355" w:type="dxa"/>
          </w:tcPr>
          <w:p w:rsidR="009805B7" w:rsidRDefault="00A5119B">
            <w:pPr>
              <w:tabs>
                <w:tab w:val="left" w:pos="1125"/>
              </w:tabs>
            </w:pPr>
            <w:r>
              <w:rPr>
                <w:b/>
                <w:color w:val="342826"/>
              </w:rPr>
              <w:t>ЯЗЫКИ</w:t>
            </w:r>
          </w:p>
        </w:tc>
        <w:tc>
          <w:tcPr>
            <w:tcW w:w="7755" w:type="dxa"/>
          </w:tcPr>
          <w:p w:rsidR="009805B7" w:rsidRPr="009F3BE3" w:rsidRDefault="009F3BE3" w:rsidP="009F3BE3">
            <w:pPr>
              <w:widowControl w:val="0"/>
            </w:pPr>
            <w:r>
              <w:t xml:space="preserve">Английский язык на уровне </w:t>
            </w:r>
            <w:r>
              <w:rPr>
                <w:lang w:val="en-US"/>
              </w:rPr>
              <w:t>Elementary</w:t>
            </w:r>
            <w:r w:rsidRPr="009F3BE3">
              <w:t xml:space="preserve"> (</w:t>
            </w:r>
            <w:r>
              <w:t>повышаю уровень владения</w:t>
            </w:r>
            <w:r w:rsidRPr="009F3BE3">
              <w:t>)</w:t>
            </w:r>
          </w:p>
          <w:p w:rsidR="009F3BE3" w:rsidRDefault="009F3BE3" w:rsidP="009F3BE3">
            <w:pPr>
              <w:widowControl w:val="0"/>
            </w:pPr>
          </w:p>
        </w:tc>
      </w:tr>
      <w:tr w:rsidR="009805B7" w:rsidTr="0054157F">
        <w:tc>
          <w:tcPr>
            <w:tcW w:w="2355" w:type="dxa"/>
          </w:tcPr>
          <w:p w:rsidR="009F3BE3" w:rsidRDefault="009F3BE3" w:rsidP="0054157F">
            <w:pPr>
              <w:pStyle w:val="1"/>
              <w:keepNext w:val="0"/>
              <w:widowControl w:val="0"/>
              <w:tabs>
                <w:tab w:val="left" w:pos="1125"/>
              </w:tabs>
              <w:ind w:left="0" w:firstLine="0"/>
              <w:rPr>
                <w:color w:val="342826"/>
              </w:rPr>
            </w:pPr>
          </w:p>
          <w:p w:rsidR="009805B7" w:rsidRDefault="00A5119B" w:rsidP="0054157F">
            <w:pPr>
              <w:pStyle w:val="1"/>
              <w:keepNext w:val="0"/>
              <w:widowControl w:val="0"/>
              <w:tabs>
                <w:tab w:val="left" w:pos="1125"/>
              </w:tabs>
              <w:ind w:left="0" w:firstLine="0"/>
              <w:rPr>
                <w:color w:val="342826"/>
              </w:rPr>
            </w:pPr>
            <w:r>
              <w:rPr>
                <w:color w:val="342826"/>
              </w:rPr>
              <w:t>ХОББИ И ИНТЕРЕСЫ</w:t>
            </w:r>
            <w:r w:rsidR="009F3BE3">
              <w:rPr>
                <w:color w:val="342826"/>
              </w:rPr>
              <w:t>:</w:t>
            </w:r>
          </w:p>
          <w:p w:rsidR="009F3BE3" w:rsidRPr="009F3BE3" w:rsidRDefault="009F3BE3" w:rsidP="00EE1752">
            <w:pPr>
              <w:pStyle w:val="ab"/>
            </w:pPr>
          </w:p>
        </w:tc>
        <w:tc>
          <w:tcPr>
            <w:tcW w:w="7755" w:type="dxa"/>
          </w:tcPr>
          <w:p w:rsidR="009805B7" w:rsidRDefault="009805B7">
            <w:pPr>
              <w:widowControl w:val="0"/>
            </w:pPr>
          </w:p>
          <w:p w:rsidR="00EE1752" w:rsidRPr="00F753A3" w:rsidRDefault="00F753A3" w:rsidP="00EE1752">
            <w:pPr>
              <w:rPr>
                <w:color w:val="auto"/>
              </w:rPr>
            </w:pPr>
            <w:r>
              <w:t>Постоянное саморазвитие (семинары, курсы), занятия спортом, прогулки, интерес в графическом дизайне,</w:t>
            </w:r>
            <w:r w:rsidR="000F4AB8">
              <w:t xml:space="preserve"> </w:t>
            </w:r>
            <w:r w:rsidRPr="00F753A3">
              <w:rPr>
                <w:color w:val="auto"/>
                <w:shd w:val="clear" w:color="auto" w:fill="FFFFFF"/>
              </w:rPr>
              <w:t>интерес к компьютерным, программным и техническим новшествам</w:t>
            </w:r>
            <w:r>
              <w:rPr>
                <w:color w:val="auto"/>
                <w:shd w:val="clear" w:color="auto" w:fill="FFFFFF"/>
              </w:rPr>
              <w:t xml:space="preserve">, верстка и  </w:t>
            </w:r>
            <w:r>
              <w:rPr>
                <w:color w:val="auto"/>
                <w:shd w:val="clear" w:color="auto" w:fill="FFFFFF"/>
                <w:lang w:val="en-US"/>
              </w:rPr>
              <w:t>Web</w:t>
            </w:r>
            <w:r>
              <w:rPr>
                <w:color w:val="auto"/>
                <w:shd w:val="clear" w:color="auto" w:fill="FFFFFF"/>
              </w:rPr>
              <w:t xml:space="preserve"> программирование.  </w:t>
            </w:r>
            <w:r w:rsidRPr="00F753A3">
              <w:rPr>
                <w:color w:val="auto"/>
              </w:rPr>
              <w:t xml:space="preserve"> </w:t>
            </w:r>
          </w:p>
          <w:p w:rsidR="009805B7" w:rsidRDefault="009805B7">
            <w:pPr>
              <w:widowControl w:val="0"/>
            </w:pPr>
          </w:p>
          <w:p w:rsidR="00EE1752" w:rsidRDefault="00EE1752">
            <w:pPr>
              <w:widowControl w:val="0"/>
            </w:pPr>
          </w:p>
        </w:tc>
      </w:tr>
    </w:tbl>
    <w:p w:rsidR="009805B7" w:rsidRDefault="009805B7"/>
    <w:sectPr w:rsidR="009805B7">
      <w:footerReference w:type="default" r:id="rId9"/>
      <w:pgSz w:w="12240" w:h="15840"/>
      <w:pgMar w:top="1080" w:right="1440" w:bottom="1080" w:left="1440" w:header="720" w:footer="720" w:gutter="0"/>
      <w:pgNumType w:start="1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658" w:rsidRDefault="005C5658">
      <w:r>
        <w:separator/>
      </w:r>
    </w:p>
  </w:endnote>
  <w:endnote w:type="continuationSeparator" w:id="0">
    <w:p w:rsidR="005C5658" w:rsidRDefault="005C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PTSansNarrow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5B7" w:rsidRDefault="009805B7">
    <w:pPr>
      <w:ind w:right="-54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658" w:rsidRDefault="005C5658">
      <w:r>
        <w:separator/>
      </w:r>
    </w:p>
  </w:footnote>
  <w:footnote w:type="continuationSeparator" w:id="0">
    <w:p w:rsidR="005C5658" w:rsidRDefault="005C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D0E5D"/>
    <w:multiLevelType w:val="hybridMultilevel"/>
    <w:tmpl w:val="8FC60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50692"/>
    <w:multiLevelType w:val="multilevel"/>
    <w:tmpl w:val="713ED11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color w:val="34282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CCD6218"/>
    <w:multiLevelType w:val="hybridMultilevel"/>
    <w:tmpl w:val="E334D3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942D9D"/>
    <w:multiLevelType w:val="multilevel"/>
    <w:tmpl w:val="4436621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4" w15:restartNumberingAfterBreak="0">
    <w:nsid w:val="66545F67"/>
    <w:multiLevelType w:val="hybridMultilevel"/>
    <w:tmpl w:val="6A78F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171F4"/>
    <w:multiLevelType w:val="hybridMultilevel"/>
    <w:tmpl w:val="F9A827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B7"/>
    <w:rsid w:val="000F4AB8"/>
    <w:rsid w:val="00223042"/>
    <w:rsid w:val="00515D37"/>
    <w:rsid w:val="0054157F"/>
    <w:rsid w:val="005610B6"/>
    <w:rsid w:val="00596897"/>
    <w:rsid w:val="005C5658"/>
    <w:rsid w:val="005E7113"/>
    <w:rsid w:val="00647E82"/>
    <w:rsid w:val="0070229C"/>
    <w:rsid w:val="00766E0F"/>
    <w:rsid w:val="007828C4"/>
    <w:rsid w:val="007D378F"/>
    <w:rsid w:val="008E766B"/>
    <w:rsid w:val="009805B7"/>
    <w:rsid w:val="009F3BE3"/>
    <w:rsid w:val="00A5119B"/>
    <w:rsid w:val="00B64F87"/>
    <w:rsid w:val="00C13FB7"/>
    <w:rsid w:val="00C46E84"/>
    <w:rsid w:val="00C87A48"/>
    <w:rsid w:val="00D009D1"/>
    <w:rsid w:val="00E219E0"/>
    <w:rsid w:val="00E452D1"/>
    <w:rsid w:val="00EE1752"/>
    <w:rsid w:val="00F753A3"/>
    <w:rsid w:val="00FA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9FCD7E-01AF-401F-8FCA-5F4BF35E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432" w:hanging="432"/>
      <w:outlineLvl w:val="0"/>
    </w:pPr>
    <w:rPr>
      <w:b/>
      <w:smallCaps/>
    </w:rPr>
  </w:style>
  <w:style w:type="paragraph" w:styleId="2">
    <w:name w:val="heading 2"/>
    <w:basedOn w:val="a"/>
    <w:next w:val="a"/>
    <w:pPr>
      <w:keepNext/>
      <w:keepLines/>
      <w:ind w:left="576" w:hanging="576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keepLines/>
      <w:spacing w:before="240" w:after="60"/>
      <w:ind w:left="720" w:hanging="72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40" w:after="120"/>
    </w:pPr>
    <w:rPr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240" w:after="120"/>
      <w:jc w:val="center"/>
    </w:pPr>
    <w:rPr>
      <w:i/>
      <w:color w:val="666666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4157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157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4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E766B"/>
    <w:rPr>
      <w:color w:val="0000FF"/>
      <w:u w:val="single"/>
    </w:rPr>
  </w:style>
  <w:style w:type="character" w:styleId="aa">
    <w:name w:val="Subtle Reference"/>
    <w:basedOn w:val="a0"/>
    <w:uiPriority w:val="31"/>
    <w:qFormat/>
    <w:rsid w:val="0070229C"/>
    <w:rPr>
      <w:rFonts w:cs="Times New Roman"/>
      <w:i/>
      <w:color w:val="4F81BD" w:themeColor="accent1"/>
    </w:rPr>
  </w:style>
  <w:style w:type="paragraph" w:styleId="ab">
    <w:name w:val="List Paragraph"/>
    <w:basedOn w:val="a"/>
    <w:uiPriority w:val="34"/>
    <w:qFormat/>
    <w:rsid w:val="009F3BE3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C13FB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13FB7"/>
  </w:style>
  <w:style w:type="paragraph" w:styleId="ae">
    <w:name w:val="footer"/>
    <w:basedOn w:val="a"/>
    <w:link w:val="af"/>
    <w:uiPriority w:val="99"/>
    <w:unhideWhenUsed/>
    <w:rsid w:val="00C13FB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1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Fedorenk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</dc:creator>
  <cp:lastModifiedBy>AlexAndAlla</cp:lastModifiedBy>
  <cp:revision>10</cp:revision>
  <dcterms:created xsi:type="dcterms:W3CDTF">2016-05-26T14:38:00Z</dcterms:created>
  <dcterms:modified xsi:type="dcterms:W3CDTF">2017-04-09T13:46:00Z</dcterms:modified>
</cp:coreProperties>
</file>